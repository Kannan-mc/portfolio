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EC6CD2" w:rsidTr="000F46E6">
        <w:trPr>
          <w:trHeight w:val="4032"/>
        </w:trPr>
        <w:tc>
          <w:tcPr>
            <w:tcW w:w="3600" w:type="dxa"/>
            <w:vAlign w:val="bottom"/>
          </w:tcPr>
          <w:p w:rsidR="000629D5" w:rsidRPr="00EC6CD2" w:rsidRDefault="000629D5" w:rsidP="001B2ABD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EC6CD2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077085" cy="2453640"/>
                      <wp:effectExtent l="19050" t="19050" r="37465" b="4191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085" cy="24536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1C4524" id="Oval 2" o:spid="_x0000_s1026" alt="Title: Professional Headshot of Man" style="width:163.55pt;height:1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Pr="00EC6CD2" w:rsidRDefault="000629D5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Merge w:val="restart"/>
            <w:vAlign w:val="center"/>
          </w:tcPr>
          <w:p w:rsidR="000629D5" w:rsidRPr="00EC6CD2" w:rsidRDefault="000629D5" w:rsidP="00846D4F">
            <w:pPr>
              <w:rPr>
                <w:rFonts w:ascii="Arial" w:hAnsi="Arial" w:cs="Arial"/>
              </w:rPr>
            </w:pPr>
            <w:r w:rsidRPr="00EC6CD2">
              <w:rPr>
                <w:rFonts w:ascii="Arial" w:hAnsi="Arial" w:cs="Arial"/>
              </w:rPr>
              <w:t>Dear</w:t>
            </w:r>
            <w:r w:rsidR="006537AF">
              <w:rPr>
                <w:rFonts w:ascii="Arial" w:hAnsi="Arial" w:cs="Arial"/>
              </w:rPr>
              <w:t xml:space="preserve"> Sir/Madam</w:t>
            </w:r>
            <w:r w:rsidRPr="00EC6CD2">
              <w:rPr>
                <w:rFonts w:ascii="Arial" w:hAnsi="Arial" w:cs="Arial"/>
              </w:rPr>
              <w:t>,</w:t>
            </w:r>
          </w:p>
          <w:p w:rsidR="00846D4F" w:rsidRDefault="00897F69" w:rsidP="00897F69">
            <w:pPr>
              <w:rPr>
                <w:rFonts w:ascii="Arial" w:hAnsi="Arial" w:cs="Arial"/>
                <w:u w:val="single"/>
              </w:rPr>
            </w:pPr>
            <w:r w:rsidRPr="006537AF">
              <w:rPr>
                <w:rFonts w:ascii="Arial" w:hAnsi="Arial" w:cs="Arial"/>
                <w:b/>
                <w:u w:val="single"/>
              </w:rPr>
              <w:t xml:space="preserve"> Application for </w:t>
            </w:r>
            <w:r w:rsidR="006537AF" w:rsidRPr="006537AF">
              <w:rPr>
                <w:rFonts w:ascii="Arial" w:hAnsi="Arial" w:cs="Arial"/>
                <w:b/>
                <w:u w:val="single"/>
              </w:rPr>
              <w:t xml:space="preserve">the post of </w:t>
            </w:r>
            <w:r w:rsidR="006537AF" w:rsidRPr="00C42FFD">
              <w:rPr>
                <w:rFonts w:ascii="Arial" w:hAnsi="Arial" w:cs="Arial"/>
                <w:b/>
                <w:highlight w:val="yellow"/>
                <w:u w:val="single"/>
              </w:rPr>
              <w:t>Associate Field</w:t>
            </w:r>
            <w:r w:rsidR="00400755" w:rsidRPr="00C42FFD">
              <w:rPr>
                <w:rFonts w:ascii="Arial" w:hAnsi="Arial" w:cs="Arial"/>
                <w:b/>
                <w:highlight w:val="yellow"/>
                <w:u w:val="single"/>
              </w:rPr>
              <w:t xml:space="preserve"> Engineer</w:t>
            </w:r>
          </w:p>
          <w:p w:rsidR="00897F69" w:rsidRPr="00EC3976" w:rsidRDefault="00897F69" w:rsidP="00897F69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 xml:space="preserve">Please find the attached resume in support of my application for the position of </w:t>
            </w:r>
            <w:r w:rsidR="006537AF" w:rsidRPr="00C42FFD">
              <w:rPr>
                <w:rFonts w:ascii="Arial" w:hAnsi="Arial" w:cs="Arial"/>
                <w:sz w:val="21"/>
                <w:szCs w:val="21"/>
                <w:highlight w:val="yellow"/>
                <w:u w:val="single"/>
              </w:rPr>
              <w:t>Associate Field Engineer</w:t>
            </w:r>
          </w:p>
          <w:p w:rsidR="0086502E" w:rsidRPr="00EC3976" w:rsidRDefault="00897F69" w:rsidP="00846D4F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Having already worked within the</w:t>
            </w:r>
            <w:r w:rsidR="006537AF" w:rsidRPr="00EC3976">
              <w:rPr>
                <w:rFonts w:ascii="Arial" w:hAnsi="Arial" w:cs="Arial"/>
                <w:sz w:val="21"/>
                <w:szCs w:val="21"/>
              </w:rPr>
              <w:t xml:space="preserve"> similar industries</w:t>
            </w:r>
            <w:r w:rsidRPr="00EC3976">
              <w:rPr>
                <w:rFonts w:ascii="Arial" w:hAnsi="Arial" w:cs="Arial"/>
                <w:sz w:val="21"/>
                <w:szCs w:val="21"/>
              </w:rPr>
              <w:t xml:space="preserve">, I have the knowledge and experience needed to contribute to the team and organization in fastest time possible. </w:t>
            </w:r>
            <w:r w:rsidR="006537AF" w:rsidRPr="00EC3976">
              <w:rPr>
                <w:rFonts w:ascii="Arial" w:hAnsi="Arial" w:cs="Arial"/>
                <w:sz w:val="21"/>
                <w:szCs w:val="21"/>
              </w:rPr>
              <w:t>Because of my prior work</w:t>
            </w:r>
            <w:r w:rsidR="0086502E" w:rsidRPr="00EC3976">
              <w:rPr>
                <w:rFonts w:ascii="Arial" w:hAnsi="Arial" w:cs="Arial"/>
                <w:sz w:val="21"/>
                <w:szCs w:val="21"/>
              </w:rPr>
              <w:t>ing experience</w:t>
            </w:r>
            <w:r w:rsidR="006537AF" w:rsidRPr="00EC3976">
              <w:rPr>
                <w:rFonts w:ascii="Arial" w:hAnsi="Arial" w:cs="Arial"/>
                <w:sz w:val="21"/>
                <w:szCs w:val="21"/>
              </w:rPr>
              <w:t xml:space="preserve"> with oil majors and shipping firms, I am well aware of the methods, techniques, and practices required for the successfully execution of the</w:t>
            </w:r>
            <w:r w:rsidR="0086502E" w:rsidRPr="00EC3976">
              <w:rPr>
                <w:rFonts w:ascii="Arial" w:hAnsi="Arial" w:cs="Arial"/>
                <w:sz w:val="21"/>
                <w:szCs w:val="21"/>
              </w:rPr>
              <w:t xml:space="preserve"> assignments for this particular job scope.</w:t>
            </w:r>
          </w:p>
          <w:p w:rsidR="00846D4F" w:rsidRPr="00EC3976" w:rsidRDefault="003F3BA4" w:rsidP="00846D4F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Here is a quick rundown of the Skills, Experience, and Trainings I have that will be an asset to your Company.</w:t>
            </w:r>
            <w:r w:rsidR="00897F69" w:rsidRPr="00EC3976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DA79FA" w:rsidRDefault="00DA79FA" w:rsidP="00846D4F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Trainings:</w:t>
            </w:r>
          </w:p>
          <w:p w:rsidR="00C42FFD" w:rsidRPr="00C42FFD" w:rsidRDefault="00C42FFD" w:rsidP="00C42F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CAT Propulsion Engines, Industrial and Oil and Gas Engines. </w:t>
            </w:r>
          </w:p>
          <w:p w:rsidR="00DA79FA" w:rsidRPr="00EC3976" w:rsidRDefault="00DA79FA" w:rsidP="00DA79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EC3976">
              <w:rPr>
                <w:rFonts w:ascii="Arial" w:hAnsi="Arial" w:cs="Arial"/>
                <w:sz w:val="21"/>
                <w:szCs w:val="21"/>
              </w:rPr>
              <w:t>Yanmar</w:t>
            </w:r>
            <w:proofErr w:type="spellEnd"/>
            <w:r w:rsidRPr="00EC3976">
              <w:rPr>
                <w:rFonts w:ascii="Arial" w:hAnsi="Arial" w:cs="Arial"/>
                <w:sz w:val="21"/>
                <w:szCs w:val="21"/>
              </w:rPr>
              <w:t xml:space="preserve"> Medium speed 4 stroke </w:t>
            </w:r>
            <w:r w:rsidR="00F85563" w:rsidRPr="00EC3976">
              <w:rPr>
                <w:rFonts w:ascii="Arial" w:hAnsi="Arial" w:cs="Arial"/>
                <w:sz w:val="21"/>
                <w:szCs w:val="21"/>
              </w:rPr>
              <w:t xml:space="preserve">Diesel </w:t>
            </w:r>
            <w:r w:rsidRPr="00EC3976">
              <w:rPr>
                <w:rFonts w:ascii="Arial" w:hAnsi="Arial" w:cs="Arial"/>
                <w:sz w:val="21"/>
                <w:szCs w:val="21"/>
              </w:rPr>
              <w:t xml:space="preserve">Engine OEM training and certification-  </w:t>
            </w:r>
            <w:proofErr w:type="spellStart"/>
            <w:r w:rsidRPr="00EC3976">
              <w:rPr>
                <w:rFonts w:ascii="Arial" w:hAnsi="Arial" w:cs="Arial"/>
                <w:sz w:val="21"/>
                <w:szCs w:val="21"/>
              </w:rPr>
              <w:t>Yanmar</w:t>
            </w:r>
            <w:proofErr w:type="spellEnd"/>
            <w:r w:rsidRPr="00EC3976">
              <w:rPr>
                <w:rFonts w:ascii="Arial" w:hAnsi="Arial" w:cs="Arial"/>
                <w:sz w:val="21"/>
                <w:szCs w:val="21"/>
              </w:rPr>
              <w:t xml:space="preserve"> Technical school, India</w:t>
            </w:r>
          </w:p>
          <w:p w:rsidR="00DA79FA" w:rsidRPr="00EC3976" w:rsidRDefault="00DA79FA" w:rsidP="00DA79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Mitsubishi Turbocharger OEM Training and certification.</w:t>
            </w:r>
          </w:p>
          <w:p w:rsidR="00DA79FA" w:rsidRPr="00EC3976" w:rsidRDefault="00DA79FA" w:rsidP="00DA79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Mitsubishi Purifier Training and certification- MHI, Japan</w:t>
            </w:r>
          </w:p>
          <w:p w:rsidR="00DA79FA" w:rsidRPr="00EC3976" w:rsidRDefault="00DA79FA" w:rsidP="00DA79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 xml:space="preserve">KEMEL Stern tube training – KEMEL Singapore. </w:t>
            </w:r>
            <w:r w:rsidR="00F85563" w:rsidRPr="00EC3976">
              <w:rPr>
                <w:rFonts w:ascii="Arial" w:hAnsi="Arial" w:cs="Arial"/>
                <w:sz w:val="21"/>
                <w:szCs w:val="21"/>
              </w:rPr>
              <w:t>(OJT)</w:t>
            </w:r>
          </w:p>
          <w:p w:rsidR="007E0338" w:rsidRDefault="007E0338" w:rsidP="007E0338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Experience:</w:t>
            </w:r>
          </w:p>
          <w:p w:rsidR="0051577C" w:rsidRPr="0051577C" w:rsidRDefault="0051577C" w:rsidP="0051577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Commission</w:t>
            </w:r>
            <w:r w:rsidR="00B30879">
              <w:rPr>
                <w:rFonts w:ascii="Arial" w:hAnsi="Arial" w:cs="Arial"/>
                <w:sz w:val="21"/>
                <w:szCs w:val="21"/>
              </w:rPr>
              <w:t>in</w:t>
            </w:r>
            <w:r>
              <w:rPr>
                <w:rFonts w:ascii="Arial" w:hAnsi="Arial" w:cs="Arial"/>
                <w:sz w:val="21"/>
                <w:szCs w:val="21"/>
              </w:rPr>
              <w:t xml:space="preserve">g and </w:t>
            </w:r>
            <w:r w:rsidR="00B30879">
              <w:rPr>
                <w:rFonts w:ascii="Arial" w:hAnsi="Arial" w:cs="Arial"/>
                <w:sz w:val="21"/>
                <w:szCs w:val="21"/>
              </w:rPr>
              <w:t>A</w:t>
            </w:r>
            <w:r>
              <w:rPr>
                <w:rFonts w:ascii="Arial" w:hAnsi="Arial" w:cs="Arial"/>
                <w:sz w:val="21"/>
                <w:szCs w:val="21"/>
              </w:rPr>
              <w:t>pplication Engineer Al-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Bahar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(Caterpillar)</w:t>
            </w:r>
            <w:r w:rsidR="00B30879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(July 2023- Current</w:t>
            </w:r>
            <w:r w:rsidR="00B30879">
              <w:rPr>
                <w:rFonts w:ascii="Arial" w:hAnsi="Arial" w:cs="Arial"/>
                <w:sz w:val="21"/>
                <w:szCs w:val="21"/>
              </w:rPr>
              <w:t>)</w:t>
            </w:r>
          </w:p>
          <w:p w:rsidR="007E0338" w:rsidRPr="00EC3976" w:rsidRDefault="0051577C" w:rsidP="007E033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Marine </w:t>
            </w:r>
            <w:r w:rsidR="00B30879">
              <w:rPr>
                <w:rFonts w:ascii="Arial" w:hAnsi="Arial" w:cs="Arial"/>
                <w:sz w:val="21"/>
                <w:szCs w:val="21"/>
              </w:rPr>
              <w:t xml:space="preserve">Specialist </w:t>
            </w:r>
            <w:proofErr w:type="spellStart"/>
            <w:r w:rsidR="00B30879" w:rsidRPr="00EC3976">
              <w:rPr>
                <w:rFonts w:ascii="Arial" w:hAnsi="Arial" w:cs="Arial"/>
                <w:sz w:val="21"/>
                <w:szCs w:val="21"/>
              </w:rPr>
              <w:t>Albwardy</w:t>
            </w:r>
            <w:proofErr w:type="spellEnd"/>
            <w:r w:rsidR="0086502E" w:rsidRPr="00EC3976">
              <w:rPr>
                <w:rFonts w:ascii="Arial" w:hAnsi="Arial" w:cs="Arial"/>
                <w:sz w:val="21"/>
                <w:szCs w:val="21"/>
              </w:rPr>
              <w:t>-</w:t>
            </w:r>
            <w:r w:rsidR="007E0338" w:rsidRPr="00EC3976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7E0338" w:rsidRPr="00EC3976">
              <w:rPr>
                <w:rFonts w:ascii="Arial" w:hAnsi="Arial" w:cs="Arial"/>
                <w:sz w:val="21"/>
                <w:szCs w:val="21"/>
              </w:rPr>
              <w:t>Damen</w:t>
            </w:r>
            <w:proofErr w:type="spellEnd"/>
            <w:r w:rsidR="007E0338" w:rsidRPr="00EC3976">
              <w:rPr>
                <w:rFonts w:ascii="Arial" w:hAnsi="Arial" w:cs="Arial"/>
                <w:sz w:val="21"/>
                <w:szCs w:val="21"/>
              </w:rPr>
              <w:t xml:space="preserve"> Shipyards, as OEM Specialist Service Engineer for abov</w:t>
            </w:r>
            <w:r>
              <w:rPr>
                <w:rFonts w:ascii="Arial" w:hAnsi="Arial" w:cs="Arial"/>
                <w:sz w:val="21"/>
                <w:szCs w:val="21"/>
              </w:rPr>
              <w:t xml:space="preserve">e principals.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( Feb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2022-June 2023</w:t>
            </w:r>
            <w:r w:rsidR="007E0338" w:rsidRPr="00EC3976">
              <w:rPr>
                <w:rFonts w:ascii="Arial" w:hAnsi="Arial" w:cs="Arial"/>
                <w:sz w:val="21"/>
                <w:szCs w:val="21"/>
              </w:rPr>
              <w:t>)</w:t>
            </w:r>
          </w:p>
          <w:p w:rsidR="007E0338" w:rsidRPr="00EC3976" w:rsidRDefault="007E0338" w:rsidP="007E033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Marine Engineer at British Petroleum (BP), BPMS Singapore(Sept 2016- JUN 2019)</w:t>
            </w:r>
          </w:p>
          <w:p w:rsidR="00846D4F" w:rsidRPr="00EC3976" w:rsidRDefault="007E0338" w:rsidP="00DF13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Marine Engineer at Anglo- Eastern Ship Management (Sept 2011- March 2016)</w:t>
            </w:r>
          </w:p>
          <w:p w:rsidR="000629D5" w:rsidRDefault="004820FD" w:rsidP="004820FD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Skills:</w:t>
            </w:r>
          </w:p>
          <w:p w:rsidR="00B30879" w:rsidRDefault="006772F0" w:rsidP="00B3087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Commissioning and Application of Marine Propulsion and Gen-sets.</w:t>
            </w:r>
          </w:p>
          <w:p w:rsidR="006772F0" w:rsidRDefault="006772F0" w:rsidP="00B3087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Commissioning</w:t>
            </w:r>
            <w:r>
              <w:rPr>
                <w:rFonts w:ascii="Arial" w:hAnsi="Arial" w:cs="Arial"/>
                <w:sz w:val="21"/>
                <w:szCs w:val="21"/>
              </w:rPr>
              <w:t xml:space="preserve"> of Industrial- Petroleum engines and Gas Engines.</w:t>
            </w:r>
          </w:p>
          <w:p w:rsidR="002C5534" w:rsidRPr="00B30879" w:rsidRDefault="002C5534" w:rsidP="00B3087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Excellent operational Knowledge in Two Stroke MAN B&amp;W Engines.</w:t>
            </w:r>
            <w:bookmarkStart w:id="0" w:name="_GoBack"/>
            <w:bookmarkEnd w:id="0"/>
          </w:p>
          <w:p w:rsidR="004820FD" w:rsidRPr="00EC3976" w:rsidRDefault="004820FD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Highly developed hands on maintenance and trouble shooting skills on all marine machinery and equipment.</w:t>
            </w:r>
          </w:p>
          <w:p w:rsidR="000629D5" w:rsidRPr="00EC3976" w:rsidRDefault="004820FD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Excellent problem-solving abilities in a time-constrained setting.</w:t>
            </w:r>
          </w:p>
          <w:p w:rsidR="007C7C08" w:rsidRPr="00EC3976" w:rsidRDefault="007C7C08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Excellent knowledge in inventory control, PMS, planned maintenance and breakdown maintenance.</w:t>
            </w:r>
          </w:p>
          <w:p w:rsidR="004820FD" w:rsidRPr="00EC3976" w:rsidRDefault="004820FD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Very good team player, having worked in a multicultural environment most of the career.</w:t>
            </w:r>
          </w:p>
          <w:p w:rsidR="004820FD" w:rsidRPr="00EC3976" w:rsidRDefault="004820FD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Quick learner with the ability to work independently.</w:t>
            </w:r>
          </w:p>
          <w:p w:rsidR="004820FD" w:rsidRPr="00EC3976" w:rsidRDefault="004820FD" w:rsidP="004820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lastRenderedPageBreak/>
              <w:t>Exceptionally strong computer and soft skills.</w:t>
            </w:r>
          </w:p>
          <w:p w:rsidR="000629D5" w:rsidRPr="00EC3976" w:rsidRDefault="00EB5973" w:rsidP="00846D4F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I sincerely appreciate you taking the time to examine my application. Looking forward hearing from you soon.</w:t>
            </w:r>
          </w:p>
          <w:p w:rsidR="00EB5973" w:rsidRPr="00EC3976" w:rsidRDefault="00EB5973" w:rsidP="00846D4F">
            <w:pPr>
              <w:rPr>
                <w:rFonts w:ascii="Arial" w:hAnsi="Arial" w:cs="Arial"/>
                <w:sz w:val="21"/>
                <w:szCs w:val="21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Thanks &amp; Regards</w:t>
            </w:r>
          </w:p>
          <w:p w:rsidR="00EB5973" w:rsidRPr="00EC6CD2" w:rsidRDefault="00EB5973" w:rsidP="00846D4F">
            <w:pPr>
              <w:rPr>
                <w:rFonts w:ascii="Arial" w:hAnsi="Arial" w:cs="Arial"/>
              </w:rPr>
            </w:pPr>
            <w:r w:rsidRPr="00EC3976">
              <w:rPr>
                <w:rFonts w:ascii="Arial" w:hAnsi="Arial" w:cs="Arial"/>
                <w:sz w:val="21"/>
                <w:szCs w:val="21"/>
              </w:rPr>
              <w:t>Kannan MC</w:t>
            </w:r>
          </w:p>
        </w:tc>
      </w:tr>
      <w:tr w:rsidR="000629D5" w:rsidRPr="00EC6CD2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1B03AF" w:rsidRDefault="00EC6CD2" w:rsidP="00EC6CD2">
            <w:pPr>
              <w:pStyle w:val="Title"/>
              <w:rPr>
                <w:rFonts w:ascii="Arial" w:hAnsi="Arial" w:cs="Arial"/>
                <w:b/>
                <w:sz w:val="32"/>
                <w:szCs w:val="32"/>
              </w:rPr>
            </w:pPr>
            <w:r w:rsidRPr="001B03AF">
              <w:rPr>
                <w:rFonts w:ascii="Arial" w:hAnsi="Arial" w:cs="Arial"/>
                <w:b/>
                <w:sz w:val="36"/>
                <w:szCs w:val="36"/>
              </w:rPr>
              <w:t>k</w:t>
            </w:r>
            <w:r w:rsidRPr="001B03AF">
              <w:rPr>
                <w:rFonts w:ascii="Arial" w:hAnsi="Arial" w:cs="Arial"/>
                <w:b/>
                <w:sz w:val="32"/>
                <w:szCs w:val="32"/>
              </w:rPr>
              <w:t>annan madhusoodhanan nair</w:t>
            </w:r>
          </w:p>
          <w:p w:rsidR="000629D5" w:rsidRPr="0006786D" w:rsidRDefault="001B03AF" w:rsidP="000629D5">
            <w:pPr>
              <w:pStyle w:val="Subtitle"/>
              <w:rPr>
                <w:rFonts w:ascii="Arial" w:hAnsi="Arial" w:cs="Arial"/>
                <w:b/>
                <w:spacing w:val="1"/>
                <w:w w:val="57"/>
                <w:sz w:val="36"/>
                <w:szCs w:val="36"/>
              </w:rPr>
            </w:pPr>
            <w:r w:rsidRPr="0006786D">
              <w:rPr>
                <w:rFonts w:ascii="Arial" w:hAnsi="Arial" w:cs="Arial"/>
                <w:b/>
                <w:spacing w:val="0"/>
                <w:w w:val="25"/>
                <w:sz w:val="36"/>
                <w:szCs w:val="36"/>
              </w:rPr>
              <w:t>Marine Service Engineer</w:t>
            </w:r>
            <w:r w:rsidR="00DD4BA8" w:rsidRPr="0006786D">
              <w:rPr>
                <w:rFonts w:ascii="Arial" w:hAnsi="Arial" w:cs="Arial"/>
                <w:b/>
                <w:spacing w:val="0"/>
                <w:w w:val="25"/>
                <w:sz w:val="36"/>
                <w:szCs w:val="36"/>
              </w:rPr>
              <w:t>/</w:t>
            </w:r>
            <w:r w:rsidR="002A121E" w:rsidRPr="0006786D">
              <w:rPr>
                <w:rFonts w:ascii="Arial" w:hAnsi="Arial" w:cs="Arial"/>
                <w:b/>
                <w:spacing w:val="0"/>
                <w:w w:val="25"/>
                <w:sz w:val="36"/>
                <w:szCs w:val="36"/>
              </w:rPr>
              <w:t>Commissioning</w:t>
            </w:r>
            <w:r w:rsidR="00DD4BA8" w:rsidRPr="0006786D">
              <w:rPr>
                <w:rFonts w:ascii="Arial" w:hAnsi="Arial" w:cs="Arial"/>
                <w:b/>
                <w:spacing w:val="0"/>
                <w:w w:val="25"/>
                <w:sz w:val="36"/>
                <w:szCs w:val="36"/>
              </w:rPr>
              <w:t xml:space="preserve"> Enginee</w:t>
            </w:r>
            <w:r w:rsidR="00DD4BA8" w:rsidRPr="0006786D">
              <w:rPr>
                <w:rFonts w:ascii="Arial" w:hAnsi="Arial" w:cs="Arial"/>
                <w:b/>
                <w:spacing w:val="9"/>
                <w:w w:val="25"/>
                <w:sz w:val="36"/>
                <w:szCs w:val="36"/>
              </w:rPr>
              <w:t>r</w:t>
            </w:r>
          </w:p>
          <w:p w:rsidR="008C0E68" w:rsidRPr="008C0E68" w:rsidRDefault="008C0E68" w:rsidP="008C0E68">
            <w:pPr>
              <w:rPr>
                <w:rFonts w:ascii="Arial" w:hAnsi="Arial" w:cs="Arial"/>
              </w:rPr>
            </w:pPr>
            <w:r w:rsidRPr="008C0E68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Educational Qualification.</w:t>
            </w:r>
            <w:r w:rsidRPr="008C0E68">
              <w:rPr>
                <w:sz w:val="24"/>
                <w:szCs w:val="24"/>
                <w:u w:val="single"/>
              </w:rPr>
              <w:t xml:space="preserve"> </w:t>
            </w:r>
            <w:r w:rsidRPr="008C0E68">
              <w:rPr>
                <w:rFonts w:ascii="Arial" w:hAnsi="Arial" w:cs="Arial"/>
              </w:rPr>
              <w:t>Mechanical Engineering &amp; Graduate Marine Engineering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5F174B354E594C829DA3752AB961E79A"/>
              </w:placeholder>
              <w:temporary/>
              <w:showingPlcHdr/>
              <w15:appearance w15:val="hidden"/>
            </w:sdtPr>
            <w:sdtEndPr/>
            <w:sdtContent>
              <w:p w:rsidR="000629D5" w:rsidRPr="00EC6CD2" w:rsidRDefault="000629D5" w:rsidP="00846D4F">
                <w:pPr>
                  <w:pStyle w:val="Heading2"/>
                  <w:rPr>
                    <w:rFonts w:ascii="Arial" w:hAnsi="Arial" w:cs="Arial"/>
                  </w:rPr>
                </w:pPr>
                <w:r w:rsidRPr="00EC6CD2">
                  <w:rPr>
                    <w:rStyle w:val="Heading2Char"/>
                    <w:rFonts w:ascii="Arial" w:hAnsi="Arial" w:cs="Arial"/>
                    <w:b/>
                    <w:bCs/>
                    <w:caps/>
                  </w:rPr>
                  <w:t>CONTACT</w:t>
                </w:r>
              </w:p>
            </w:sdtContent>
          </w:sdt>
          <w:p w:rsidR="001B03AF" w:rsidRDefault="001B03AF" w:rsidP="000629D5">
            <w:pPr>
              <w:pStyle w:val="ContactDetails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111563247"/>
              <w:placeholder>
                <w:docPart w:val="66B532E4DF9348C7B5AD8AF64849ACFE"/>
              </w:placeholder>
              <w:temporary/>
              <w:showingPlcHdr/>
              <w15:appearance w15:val="hidden"/>
            </w:sdtPr>
            <w:sdtEndPr/>
            <w:sdtContent>
              <w:p w:rsidR="000629D5" w:rsidRPr="00EC6CD2" w:rsidRDefault="000629D5" w:rsidP="000629D5">
                <w:pPr>
                  <w:pStyle w:val="ContactDetails"/>
                  <w:rPr>
                    <w:rFonts w:ascii="Arial" w:hAnsi="Arial" w:cs="Arial"/>
                  </w:rPr>
                </w:pPr>
                <w:r w:rsidRPr="00EC6CD2">
                  <w:rPr>
                    <w:rFonts w:ascii="Arial" w:hAnsi="Arial" w:cs="Arial"/>
                  </w:rPr>
                  <w:t>PHONE:</w:t>
                </w:r>
              </w:p>
            </w:sdtContent>
          </w:sdt>
          <w:p w:rsidR="000629D5" w:rsidRPr="00EC6CD2" w:rsidRDefault="00B646F0" w:rsidP="00400755">
            <w:pPr>
              <w:pStyle w:val="Contact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+971 561124351</w:t>
            </w:r>
          </w:p>
          <w:p w:rsidR="000629D5" w:rsidRPr="00EC6CD2" w:rsidRDefault="00B80FBB" w:rsidP="000629D5">
            <w:pPr>
              <w:pStyle w:val="Contact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LinkedIn:</w:t>
            </w:r>
          </w:p>
          <w:p w:rsidR="000629D5" w:rsidRPr="00EC6CD2" w:rsidRDefault="00B1162E" w:rsidP="00B80FBB">
            <w:pPr>
              <w:pStyle w:val="ContactDetails"/>
              <w:jc w:val="both"/>
              <w:rPr>
                <w:rFonts w:ascii="Arial" w:hAnsi="Arial" w:cs="Arial"/>
              </w:rPr>
            </w:pPr>
            <w:hyperlink r:id="rId12" w:history="1">
              <w:r w:rsidR="00B80FBB" w:rsidRPr="00B80FBB">
                <w:rPr>
                  <w:rStyle w:val="Hyperlink"/>
                  <w:rFonts w:ascii="Arial" w:hAnsi="Arial" w:cs="Arial"/>
                </w:rPr>
                <w:t>https://www.linkedin.com/in/kannan-madhusoodhanan-nair-728298a8/</w:t>
              </w:r>
            </w:hyperlink>
          </w:p>
          <w:p w:rsidR="000629D5" w:rsidRPr="00EC6CD2" w:rsidRDefault="000629D5" w:rsidP="000629D5">
            <w:pPr>
              <w:pStyle w:val="NoSpacing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AADDB1D6669040EA85DFBB5D4B0399B2"/>
              </w:placeholder>
              <w:temporary/>
              <w:showingPlcHdr/>
              <w15:appearance w15:val="hidden"/>
            </w:sdtPr>
            <w:sdtEndPr/>
            <w:sdtContent>
              <w:p w:rsidR="000629D5" w:rsidRPr="00EC6CD2" w:rsidRDefault="000629D5" w:rsidP="000629D5">
                <w:pPr>
                  <w:pStyle w:val="ContactDetails"/>
                  <w:rPr>
                    <w:rFonts w:ascii="Arial" w:hAnsi="Arial" w:cs="Arial"/>
                  </w:rPr>
                </w:pPr>
                <w:r w:rsidRPr="00EC6CD2">
                  <w:rPr>
                    <w:rFonts w:ascii="Arial" w:hAnsi="Arial" w:cs="Arial"/>
                  </w:rPr>
                  <w:t>EMAIL:</w:t>
                </w:r>
              </w:p>
            </w:sdtContent>
          </w:sdt>
          <w:p w:rsidR="000629D5" w:rsidRDefault="00B80FBB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  <w:r>
              <w:rPr>
                <w:rStyle w:val="Hyperlink"/>
                <w:rFonts w:ascii="Arial" w:hAnsi="Arial" w:cs="Arial"/>
              </w:rPr>
              <w:t>kannanmc2013@gmail.com</w:t>
            </w:r>
            <w:r w:rsidR="00EC6CD2">
              <w:rPr>
                <w:rStyle w:val="Hyperlink"/>
                <w:rFonts w:ascii="Arial" w:hAnsi="Arial" w:cs="Arial"/>
              </w:rPr>
              <w:t xml:space="preserve"> </w:t>
            </w:r>
          </w:p>
          <w:p w:rsidR="001B03AF" w:rsidRDefault="001B03AF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</w:p>
          <w:p w:rsidR="001B03AF" w:rsidRDefault="001B03AF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</w:p>
          <w:p w:rsidR="001B03AF" w:rsidRDefault="001B03AF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</w:p>
          <w:p w:rsidR="001B03AF" w:rsidRDefault="001B03AF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</w:p>
          <w:p w:rsidR="001B03AF" w:rsidRPr="00EC6CD2" w:rsidRDefault="001B03AF" w:rsidP="001B03AF">
            <w:pPr>
              <w:pStyle w:val="ContactDetails"/>
              <w:rPr>
                <w:rStyle w:val="Hyperlink"/>
                <w:rFonts w:ascii="Arial" w:hAnsi="Arial" w:cs="Arial"/>
              </w:rPr>
            </w:pPr>
          </w:p>
        </w:tc>
        <w:tc>
          <w:tcPr>
            <w:tcW w:w="720" w:type="dxa"/>
          </w:tcPr>
          <w:p w:rsidR="000629D5" w:rsidRPr="00EC6CD2" w:rsidRDefault="000629D5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Merge/>
          </w:tcPr>
          <w:p w:rsidR="000629D5" w:rsidRPr="00EC6CD2" w:rsidRDefault="000629D5" w:rsidP="004D3011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3117B" w:rsidRPr="00EC6CD2" w:rsidRDefault="00B1162E" w:rsidP="00846D4F">
      <w:pPr>
        <w:tabs>
          <w:tab w:val="left" w:pos="990"/>
        </w:tabs>
        <w:spacing w:after="0"/>
        <w:rPr>
          <w:rFonts w:ascii="Arial" w:hAnsi="Arial" w:cs="Arial"/>
          <w:sz w:val="8"/>
        </w:rPr>
      </w:pPr>
    </w:p>
    <w:sectPr w:rsidR="0043117B" w:rsidRPr="00EC6CD2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62E" w:rsidRDefault="00B1162E" w:rsidP="000C45FF">
      <w:r>
        <w:separator/>
      </w:r>
    </w:p>
  </w:endnote>
  <w:endnote w:type="continuationSeparator" w:id="0">
    <w:p w:rsidR="00B1162E" w:rsidRDefault="00B1162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62E" w:rsidRDefault="00B1162E" w:rsidP="000C45FF">
      <w:r>
        <w:separator/>
      </w:r>
    </w:p>
  </w:footnote>
  <w:footnote w:type="continuationSeparator" w:id="0">
    <w:p w:rsidR="00B1162E" w:rsidRDefault="00B1162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01C"/>
    <w:multiLevelType w:val="hybridMultilevel"/>
    <w:tmpl w:val="08C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62A5"/>
    <w:multiLevelType w:val="hybridMultilevel"/>
    <w:tmpl w:val="44CA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57E7"/>
    <w:multiLevelType w:val="hybridMultilevel"/>
    <w:tmpl w:val="36C2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43A9"/>
    <w:multiLevelType w:val="hybridMultilevel"/>
    <w:tmpl w:val="BDD6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20A3A"/>
    <w:multiLevelType w:val="hybridMultilevel"/>
    <w:tmpl w:val="07E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D2"/>
    <w:rsid w:val="00036450"/>
    <w:rsid w:val="00061C84"/>
    <w:rsid w:val="000629D5"/>
    <w:rsid w:val="0006786D"/>
    <w:rsid w:val="00076632"/>
    <w:rsid w:val="000868AC"/>
    <w:rsid w:val="000C45FF"/>
    <w:rsid w:val="000E3FD1"/>
    <w:rsid w:val="000F46E6"/>
    <w:rsid w:val="00171423"/>
    <w:rsid w:val="00180329"/>
    <w:rsid w:val="0019001F"/>
    <w:rsid w:val="001A74A5"/>
    <w:rsid w:val="001B03AF"/>
    <w:rsid w:val="001B2ABD"/>
    <w:rsid w:val="001D2335"/>
    <w:rsid w:val="001E1759"/>
    <w:rsid w:val="001F1631"/>
    <w:rsid w:val="001F1ECC"/>
    <w:rsid w:val="002400EB"/>
    <w:rsid w:val="00244620"/>
    <w:rsid w:val="00256CF7"/>
    <w:rsid w:val="002A121E"/>
    <w:rsid w:val="002C4A95"/>
    <w:rsid w:val="002C5534"/>
    <w:rsid w:val="0030481B"/>
    <w:rsid w:val="00386641"/>
    <w:rsid w:val="003F3BA4"/>
    <w:rsid w:val="00400755"/>
    <w:rsid w:val="004071FC"/>
    <w:rsid w:val="00445947"/>
    <w:rsid w:val="004813B3"/>
    <w:rsid w:val="004820FD"/>
    <w:rsid w:val="00492DAB"/>
    <w:rsid w:val="00496591"/>
    <w:rsid w:val="004C63E4"/>
    <w:rsid w:val="004D3011"/>
    <w:rsid w:val="0051577C"/>
    <w:rsid w:val="00524C6B"/>
    <w:rsid w:val="00541ABF"/>
    <w:rsid w:val="005645EE"/>
    <w:rsid w:val="005D3606"/>
    <w:rsid w:val="005D6289"/>
    <w:rsid w:val="005E39D5"/>
    <w:rsid w:val="00612544"/>
    <w:rsid w:val="0062123A"/>
    <w:rsid w:val="00646E75"/>
    <w:rsid w:val="006537AF"/>
    <w:rsid w:val="006610D6"/>
    <w:rsid w:val="006771D0"/>
    <w:rsid w:val="006772F0"/>
    <w:rsid w:val="00715FCB"/>
    <w:rsid w:val="00743101"/>
    <w:rsid w:val="00772E8A"/>
    <w:rsid w:val="007867A0"/>
    <w:rsid w:val="007927F5"/>
    <w:rsid w:val="007C7C08"/>
    <w:rsid w:val="007E0338"/>
    <w:rsid w:val="00802CA0"/>
    <w:rsid w:val="00846D4F"/>
    <w:rsid w:val="0086502E"/>
    <w:rsid w:val="0089541E"/>
    <w:rsid w:val="00897F69"/>
    <w:rsid w:val="008A1985"/>
    <w:rsid w:val="008C0E68"/>
    <w:rsid w:val="008C1736"/>
    <w:rsid w:val="00922D5C"/>
    <w:rsid w:val="00957C00"/>
    <w:rsid w:val="009E7C63"/>
    <w:rsid w:val="00A10A67"/>
    <w:rsid w:val="00A2118D"/>
    <w:rsid w:val="00A64FC0"/>
    <w:rsid w:val="00AD76E2"/>
    <w:rsid w:val="00B1162E"/>
    <w:rsid w:val="00B20152"/>
    <w:rsid w:val="00B30879"/>
    <w:rsid w:val="00B646F0"/>
    <w:rsid w:val="00B70850"/>
    <w:rsid w:val="00B80FBB"/>
    <w:rsid w:val="00C066B6"/>
    <w:rsid w:val="00C070BE"/>
    <w:rsid w:val="00C37BA1"/>
    <w:rsid w:val="00C42FFD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A79FA"/>
    <w:rsid w:val="00DB0F0C"/>
    <w:rsid w:val="00DB4D88"/>
    <w:rsid w:val="00DD172A"/>
    <w:rsid w:val="00DD4BA8"/>
    <w:rsid w:val="00DF13CF"/>
    <w:rsid w:val="00E25A26"/>
    <w:rsid w:val="00E55D74"/>
    <w:rsid w:val="00E866EC"/>
    <w:rsid w:val="00E93B74"/>
    <w:rsid w:val="00EB3A62"/>
    <w:rsid w:val="00EB5973"/>
    <w:rsid w:val="00EC3976"/>
    <w:rsid w:val="00EC6CD2"/>
    <w:rsid w:val="00F60274"/>
    <w:rsid w:val="00F77FB9"/>
    <w:rsid w:val="00F85563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D17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DA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kannan-madhusoodhanan-nair-728298a8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nan.mc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174B354E594C829DA3752AB961E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82173-5E3D-4346-BBB8-B8D632A77189}"/>
      </w:docPartPr>
      <w:docPartBody>
        <w:p w:rsidR="001C3368" w:rsidRDefault="00490C83">
          <w:pPr>
            <w:pStyle w:val="5F174B354E594C829DA3752AB961E79A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66B532E4DF9348C7B5AD8AF64849A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D215-412A-4AAB-9911-A6EEFFB54CD6}"/>
      </w:docPartPr>
      <w:docPartBody>
        <w:p w:rsidR="001C3368" w:rsidRDefault="00490C83">
          <w:pPr>
            <w:pStyle w:val="66B532E4DF9348C7B5AD8AF64849ACFE"/>
          </w:pPr>
          <w:r w:rsidRPr="004D3011">
            <w:t>PHONE:</w:t>
          </w:r>
        </w:p>
      </w:docPartBody>
    </w:docPart>
    <w:docPart>
      <w:docPartPr>
        <w:name w:val="AADDB1D6669040EA85DFBB5D4B03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40047-3E78-4F8C-B39E-257E426042BD}"/>
      </w:docPartPr>
      <w:docPartBody>
        <w:p w:rsidR="001C3368" w:rsidRDefault="00490C83">
          <w:pPr>
            <w:pStyle w:val="AADDB1D6669040EA85DFBB5D4B0399B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20"/>
    <w:rsid w:val="001C3368"/>
    <w:rsid w:val="002A6620"/>
    <w:rsid w:val="00490C83"/>
    <w:rsid w:val="00561AD5"/>
    <w:rsid w:val="007536AD"/>
    <w:rsid w:val="007B067E"/>
    <w:rsid w:val="008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536A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B7E90B08E498893867E2D95F74CF9">
    <w:name w:val="7BFB7E90B08E498893867E2D95F74CF9"/>
  </w:style>
  <w:style w:type="paragraph" w:customStyle="1" w:styleId="EFFC6A03F8D24515ABBD50220664E6A2">
    <w:name w:val="EFFC6A03F8D24515ABBD50220664E6A2"/>
  </w:style>
  <w:style w:type="paragraph" w:customStyle="1" w:styleId="DE2A61F27E7B4F6090C59D99753581BD">
    <w:name w:val="DE2A61F27E7B4F6090C59D99753581BD"/>
  </w:style>
  <w:style w:type="paragraph" w:customStyle="1" w:styleId="8A562F8EAEA0419B9029E563CB014A38">
    <w:name w:val="8A562F8EAEA0419B9029E563CB014A38"/>
  </w:style>
  <w:style w:type="paragraph" w:customStyle="1" w:styleId="3E44C86972A143B78F02E5B20485C5DB">
    <w:name w:val="3E44C86972A143B78F02E5B20485C5DB"/>
  </w:style>
  <w:style w:type="paragraph" w:customStyle="1" w:styleId="B4359C8152F64635BEA8335AD51E0BFA">
    <w:name w:val="B4359C8152F64635BEA8335AD51E0BFA"/>
  </w:style>
  <w:style w:type="paragraph" w:customStyle="1" w:styleId="FCD7EB0D7ED143698CE000F9F6C07857">
    <w:name w:val="FCD7EB0D7ED143698CE000F9F6C07857"/>
  </w:style>
  <w:style w:type="paragraph" w:customStyle="1" w:styleId="91E2B278D12044869FB53796FDB2B2BD">
    <w:name w:val="91E2B278D12044869FB53796FDB2B2BD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166BA49168364654A9EC438703CFB1ED">
    <w:name w:val="166BA49168364654A9EC438703CFB1E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0A30D7B01B954E028387A55F06FFE7AB">
    <w:name w:val="0A30D7B01B954E028387A55F06FFE7AB"/>
  </w:style>
  <w:style w:type="paragraph" w:customStyle="1" w:styleId="F580337B51E34D1BB2E5CB15BC096C2F">
    <w:name w:val="F580337B51E34D1BB2E5CB15BC096C2F"/>
  </w:style>
  <w:style w:type="paragraph" w:customStyle="1" w:styleId="7D0C7C4A5B9C4EE18BB82283ED434B9F">
    <w:name w:val="7D0C7C4A5B9C4EE18BB82283ED434B9F"/>
  </w:style>
  <w:style w:type="paragraph" w:customStyle="1" w:styleId="81E84E89030D4190AE33A4A27208AEC4">
    <w:name w:val="81E84E89030D4190AE33A4A27208AEC4"/>
  </w:style>
  <w:style w:type="paragraph" w:customStyle="1" w:styleId="FBDF674A7BCC49A5804F440D76D41183">
    <w:name w:val="FBDF674A7BCC49A5804F440D76D41183"/>
  </w:style>
  <w:style w:type="character" w:customStyle="1" w:styleId="Heading2Char">
    <w:name w:val="Heading 2 Char"/>
    <w:basedOn w:val="DefaultParagraphFont"/>
    <w:link w:val="Heading2"/>
    <w:uiPriority w:val="9"/>
    <w:rsid w:val="007536AD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F174B354E594C829DA3752AB961E79A">
    <w:name w:val="5F174B354E594C829DA3752AB961E79A"/>
  </w:style>
  <w:style w:type="paragraph" w:customStyle="1" w:styleId="66B532E4DF9348C7B5AD8AF64849ACFE">
    <w:name w:val="66B532E4DF9348C7B5AD8AF64849ACFE"/>
  </w:style>
  <w:style w:type="paragraph" w:customStyle="1" w:styleId="CFB34D62C0964CA485D45F8821845072">
    <w:name w:val="CFB34D62C0964CA485D45F8821845072"/>
  </w:style>
  <w:style w:type="paragraph" w:customStyle="1" w:styleId="35733561E20F4AD091979CF8830EF0D8">
    <w:name w:val="35733561E20F4AD091979CF8830EF0D8"/>
  </w:style>
  <w:style w:type="paragraph" w:customStyle="1" w:styleId="B274FBAD738A4A80BE67C7DB84297B10">
    <w:name w:val="B274FBAD738A4A80BE67C7DB84297B10"/>
  </w:style>
  <w:style w:type="paragraph" w:customStyle="1" w:styleId="AADDB1D6669040EA85DFBB5D4B0399B2">
    <w:name w:val="AADDB1D6669040EA85DFBB5D4B0399B2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BB14EBA31E3241A1909DEF78A5747556">
    <w:name w:val="BB14EBA31E3241A1909DEF78A5747556"/>
  </w:style>
  <w:style w:type="paragraph" w:customStyle="1" w:styleId="7C954377037349B5A538854DCD3BBB93">
    <w:name w:val="7C954377037349B5A538854DCD3BBB93"/>
    <w:rsid w:val="002A6620"/>
  </w:style>
  <w:style w:type="paragraph" w:customStyle="1" w:styleId="7A1C270EAEA04980A4D7F344CA883ECC">
    <w:name w:val="7A1C270EAEA04980A4D7F344CA883ECC"/>
    <w:rsid w:val="007536AD"/>
  </w:style>
  <w:style w:type="paragraph" w:customStyle="1" w:styleId="9B5A392AB21A43EB9D2457FCC02E4EDE">
    <w:name w:val="9B5A392AB21A43EB9D2457FCC02E4EDE"/>
    <w:rsid w:val="007536AD"/>
  </w:style>
  <w:style w:type="paragraph" w:customStyle="1" w:styleId="52FCFA01F24340BE8C632F85F7FFC489">
    <w:name w:val="52FCFA01F24340BE8C632F85F7FFC489"/>
    <w:rsid w:val="00753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2023-01-23T17:38:00Z</dcterms:created>
  <dcterms:modified xsi:type="dcterms:W3CDTF">2023-12-11T05:26:00Z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